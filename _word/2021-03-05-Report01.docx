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FD36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D64B5B6" wp14:editId="6B9BBB7D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6835201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DAD7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74A957" wp14:editId="26913D0F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AB7272" w14:textId="77777777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14:paraId="6B524C37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74A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BAB7272" w14:textId="77777777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14:paraId="6B524C37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8B713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E022BF" wp14:editId="2DA1B90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0FF3B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784EBD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EDAFF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50361A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07D6FC9C202461891E20B59C1C717EB"/>
              </w:placeholder>
              <w15:appearance w15:val="hidden"/>
            </w:sdtPr>
            <w:sdtEndPr/>
            <w:sdtContent>
              <w:p w14:paraId="6157EDF8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142CA">
                  <w:rPr>
                    <w:rStyle w:val="SubtitleChar"/>
                    <w:b w:val="0"/>
                    <w:noProof/>
                  </w:rPr>
                  <w:t>March 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55127A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0431702" wp14:editId="18D671A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C72B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56ADC0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F86DDE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3FB5144" w14:textId="77777777" w:rsidR="00D077E9" w:rsidRDefault="00E142CA" w:rsidP="00D077E9">
            <w:sdt>
              <w:sdtPr>
                <w:id w:val="-1740469667"/>
                <w:placeholder>
                  <w:docPart w:val="5FD3BF764F8E438B815217E5336B1101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14:paraId="4B696496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2C2B96492AD43B89D665AB5AFCED4D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14:paraId="2544A1E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DC6E603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75D404C3" wp14:editId="61C7A3E6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E7A085" wp14:editId="4B05F2B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BB2C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3D65F8" wp14:editId="547DAEDD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B1370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272FBD2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03A3D01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BA04CE57457428CAE927D1ED54AE27A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20339583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75FB7D7B" w14:textId="77777777" w:rsidR="00DF027C" w:rsidRDefault="00DF027C" w:rsidP="00DF027C"/>
          <w:sdt>
            <w:sdtPr>
              <w:id w:val="-2056388886"/>
              <w:placeholder>
                <w:docPart w:val="C85F7C1296554AF99E0EC2115FCAABB4"/>
              </w:placeholder>
              <w:temporary/>
              <w:showingPlcHdr/>
              <w15:appearance w15:val="hidden"/>
            </w:sdtPr>
            <w:sdtEndPr/>
            <w:sdtContent>
              <w:p w14:paraId="4C09CF0B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2F58C079" w14:textId="77777777" w:rsidR="00DF027C" w:rsidRDefault="00DF027C" w:rsidP="00DF027C"/>
          <w:sdt>
            <w:sdtPr>
              <w:id w:val="-1742009241"/>
              <w:placeholder>
                <w:docPart w:val="596F1BF377FF41F1A392E95ED23BA5F8"/>
              </w:placeholder>
              <w:temporary/>
              <w:showingPlcHdr/>
              <w15:appearance w15:val="hidden"/>
            </w:sdtPr>
            <w:sdtEndPr/>
            <w:sdtContent>
              <w:p w14:paraId="7ADCB5E0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03CE6671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542EEC2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AA30F8" wp14:editId="40258E62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4A4EF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AA30F8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4E04A4EF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6BA38179" w14:textId="77777777" w:rsidTr="00DF027C">
        <w:trPr>
          <w:trHeight w:val="5931"/>
        </w:trPr>
        <w:tc>
          <w:tcPr>
            <w:tcW w:w="9999" w:type="dxa"/>
          </w:tcPr>
          <w:p w14:paraId="203CB660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7D7ECC59731147288040567E921F4A2C"/>
              </w:placeholder>
              <w:temporary/>
              <w:showingPlcHdr/>
              <w15:appearance w15:val="hidden"/>
            </w:sdtPr>
            <w:sdtEndPr/>
            <w:sdtContent>
              <w:p w14:paraId="542D32A0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64FC1557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039EB50710D24813AF8203024F16EE26"/>
              </w:placeholder>
              <w:temporary/>
              <w:showingPlcHdr/>
              <w15:appearance w15:val="hidden"/>
            </w:sdtPr>
            <w:sdtEndPr/>
            <w:sdtContent>
              <w:p w14:paraId="35CB960E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5E485CB1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1918E8B1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7AAB017B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6BA2E" w14:textId="77777777" w:rsidR="00E142CA" w:rsidRDefault="00E142CA">
      <w:r>
        <w:separator/>
      </w:r>
    </w:p>
    <w:p w14:paraId="4B014CA7" w14:textId="77777777" w:rsidR="00E142CA" w:rsidRDefault="00E142CA"/>
  </w:endnote>
  <w:endnote w:type="continuationSeparator" w:id="0">
    <w:p w14:paraId="263A6245" w14:textId="77777777" w:rsidR="00E142CA" w:rsidRDefault="00E142CA">
      <w:r>
        <w:continuationSeparator/>
      </w:r>
    </w:p>
    <w:p w14:paraId="28D8ABD0" w14:textId="77777777" w:rsidR="00E142CA" w:rsidRDefault="00E14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FD8C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ED175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D09EF" w14:textId="77777777" w:rsidR="00E142CA" w:rsidRDefault="00E142CA">
      <w:r>
        <w:separator/>
      </w:r>
    </w:p>
    <w:p w14:paraId="27B2CEFF" w14:textId="77777777" w:rsidR="00E142CA" w:rsidRDefault="00E142CA"/>
  </w:footnote>
  <w:footnote w:type="continuationSeparator" w:id="0">
    <w:p w14:paraId="6E2CE305" w14:textId="77777777" w:rsidR="00E142CA" w:rsidRDefault="00E142CA">
      <w:r>
        <w:continuationSeparator/>
      </w:r>
    </w:p>
    <w:p w14:paraId="4B0E2184" w14:textId="77777777" w:rsidR="00E142CA" w:rsidRDefault="00E142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5706DFC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CB7C68" w14:textId="77777777" w:rsidR="00D077E9" w:rsidRDefault="00D077E9">
          <w:pPr>
            <w:pStyle w:val="Header"/>
          </w:pPr>
        </w:p>
      </w:tc>
    </w:tr>
  </w:tbl>
  <w:p w14:paraId="05382BFA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CA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42CA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0CF4B9"/>
  <w15:docId w15:val="{07961DD9-6E52-48FB-9AAD-CF501B25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ul\AppData\Local\Microsoft\Office\16.0\DTS\en-US%7b30B0C63F-541F-41EF-A3C2-C15D2956A72F%7d\%7b548531CF-0A93-4A8A-A54D-6679B646E255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7D6FC9C202461891E20B59C1C7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26AE-F323-43BE-888E-EF62B9019A18}"/>
      </w:docPartPr>
      <w:docPartBody>
        <w:p w:rsidR="00000000" w:rsidRDefault="00C374C7">
          <w:pPr>
            <w:pStyle w:val="207D6FC9C202461891E20B59C1C717E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000000">
            <w:rPr>
              <w:rStyle w:val="SubtitleChar"/>
            </w:rPr>
            <w:t>March 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FD3BF764F8E438B815217E5336B1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2D5E-6C0B-41A8-A0EE-82D4C6CBF8E9}"/>
      </w:docPartPr>
      <w:docPartBody>
        <w:p w:rsidR="00000000" w:rsidRDefault="00C374C7">
          <w:pPr>
            <w:pStyle w:val="5FD3BF764F8E438B815217E5336B1101"/>
          </w:pPr>
          <w:r>
            <w:t>COMPANY NAME</w:t>
          </w:r>
        </w:p>
      </w:docPartBody>
    </w:docPart>
    <w:docPart>
      <w:docPartPr>
        <w:name w:val="C2C2B96492AD43B89D665AB5AFCED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735A4-63A6-42D4-A11F-0B0269AE9777}"/>
      </w:docPartPr>
      <w:docPartBody>
        <w:p w:rsidR="00000000" w:rsidRDefault="00C374C7">
          <w:pPr>
            <w:pStyle w:val="C2C2B96492AD43B89D665AB5AFCED4DF"/>
          </w:pPr>
          <w:r>
            <w:t>Your Name</w:t>
          </w:r>
        </w:p>
      </w:docPartBody>
    </w:docPart>
    <w:docPart>
      <w:docPartPr>
        <w:name w:val="FBA04CE57457428CAE927D1ED54AE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4C57-E1A9-4FB6-9F1F-B25F083FF5A8}"/>
      </w:docPartPr>
      <w:docPartBody>
        <w:p w:rsidR="00000000" w:rsidRDefault="00C374C7">
          <w:pPr>
            <w:pStyle w:val="FBA04CE57457428CAE927D1ED54AE27A"/>
          </w:pPr>
          <w:r w:rsidRPr="00DF027C">
            <w:t>Subtitle Text Here</w:t>
          </w:r>
        </w:p>
      </w:docPartBody>
    </w:docPart>
    <w:docPart>
      <w:docPartPr>
        <w:name w:val="C85F7C1296554AF99E0EC2115FCAA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447F3-48AA-4B22-A8F1-8ABF11726ACD}"/>
      </w:docPartPr>
      <w:docPartBody>
        <w:p w:rsidR="00000000" w:rsidRDefault="00C374C7">
          <w:pPr>
            <w:pStyle w:val="C85F7C1296554AF99E0EC2115FCAABB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596F1BF377FF41F1A392E95ED23B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9E232-2B5D-4B9D-89A6-7F8BE9DA4DAE}"/>
      </w:docPartPr>
      <w:docPartBody>
        <w:p w:rsidR="00000000" w:rsidRDefault="00C374C7">
          <w:pPr>
            <w:pStyle w:val="596F1BF377FF41F1A392E95ED23BA5F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7D7ECC59731147288040567E921F4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BF7B0-370C-4EEB-B33A-994E7E6E8A84}"/>
      </w:docPartPr>
      <w:docPartBody>
        <w:p w:rsidR="00000000" w:rsidRDefault="00C374C7">
          <w:pPr>
            <w:pStyle w:val="7D7ECC59731147288040567E921F4A2C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039EB50710D24813AF8203024F16E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2B527-72D1-45F6-BF05-2C20A4037CA0}"/>
      </w:docPartPr>
      <w:docPartBody>
        <w:p w:rsidR="00000000" w:rsidRDefault="00C374C7">
          <w:pPr>
            <w:pStyle w:val="039EB50710D24813AF8203024F16EE26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07D6FC9C202461891E20B59C1C717EB">
    <w:name w:val="207D6FC9C202461891E20B59C1C717EB"/>
  </w:style>
  <w:style w:type="paragraph" w:customStyle="1" w:styleId="5FD3BF764F8E438B815217E5336B1101">
    <w:name w:val="5FD3BF764F8E438B815217E5336B1101"/>
  </w:style>
  <w:style w:type="paragraph" w:customStyle="1" w:styleId="C2C2B96492AD43B89D665AB5AFCED4DF">
    <w:name w:val="C2C2B96492AD43B89D665AB5AFCED4DF"/>
  </w:style>
  <w:style w:type="paragraph" w:customStyle="1" w:styleId="FBA04CE57457428CAE927D1ED54AE27A">
    <w:name w:val="FBA04CE57457428CAE927D1ED54AE27A"/>
  </w:style>
  <w:style w:type="paragraph" w:customStyle="1" w:styleId="C85F7C1296554AF99E0EC2115FCAABB4">
    <w:name w:val="C85F7C1296554AF99E0EC2115FCAABB4"/>
  </w:style>
  <w:style w:type="paragraph" w:customStyle="1" w:styleId="596F1BF377FF41F1A392E95ED23BA5F8">
    <w:name w:val="596F1BF377FF41F1A392E95ED23BA5F8"/>
  </w:style>
  <w:style w:type="paragraph" w:customStyle="1" w:styleId="7D7ECC59731147288040567E921F4A2C">
    <w:name w:val="7D7ECC59731147288040567E921F4A2C"/>
  </w:style>
  <w:style w:type="paragraph" w:customStyle="1" w:styleId="039EB50710D24813AF8203024F16EE26">
    <w:name w:val="039EB50710D24813AF8203024F16E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{548531CF-0A93-4A8A-A54D-6679B646E255}tf16392850_win32.dotx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Fichtner</dc:creator>
  <cp:keywords/>
  <cp:lastModifiedBy>Felix Fichtner</cp:lastModifiedBy>
  <cp:revision>1</cp:revision>
  <cp:lastPrinted>2006-08-01T17:47:00Z</cp:lastPrinted>
  <dcterms:created xsi:type="dcterms:W3CDTF">2021-03-07T16:47:00Z</dcterms:created>
  <dcterms:modified xsi:type="dcterms:W3CDTF">2021-03-07T16:48:00Z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